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F70780" w14:paraId="04AB4B0C" w14:textId="77777777" w:rsidTr="0043027E">
        <w:trPr>
          <w:trHeight w:val="776"/>
          <w:jc w:val="center"/>
        </w:trPr>
        <w:tc>
          <w:tcPr>
            <w:tcW w:w="9854" w:type="dxa"/>
          </w:tcPr>
          <w:tbl>
            <w:tblPr>
              <w:tblStyle w:val="a3"/>
              <w:tblW w:w="0" w:type="auto"/>
              <w:tblBorders>
                <w:top w:val="single" w:sz="4" w:space="0" w:color="auto"/>
                <w:left w:val="none" w:sz="0" w:space="0" w:color="auto"/>
                <w:bottom w:val="single" w:sz="4" w:space="0" w:color="auto"/>
                <w:right w:val="none" w:sz="0" w:space="0" w:color="auto"/>
                <w:insideH w:val="single" w:sz="4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14"/>
            </w:tblGrid>
            <w:tr w:rsidR="00F70780" w14:paraId="1D214527" w14:textId="77777777" w:rsidTr="00F70780">
              <w:trPr>
                <w:trHeight w:val="13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3AF9D305" w14:textId="77777777" w:rsidR="00F70780" w:rsidRPr="00F70780" w:rsidRDefault="00F70780" w:rsidP="00F70780">
                  <w:pPr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  <w:tr w:rsidR="00F70780" w14:paraId="1F852A39" w14:textId="77777777" w:rsidTr="00F70780">
              <w:trPr>
                <w:trHeight w:val="699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vAlign w:val="center"/>
                </w:tcPr>
                <w:p w14:paraId="2066B6F2" w14:textId="57DC0FDC" w:rsidR="00F70780" w:rsidRDefault="001E1889" w:rsidP="009B2069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2</w:t>
                  </w:r>
                  <w:r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020 </w:t>
                  </w:r>
                  <w:r w:rsidR="00F70780" w:rsidRPr="00D1736F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공개SW 개발자대회 </w:t>
                  </w:r>
                  <w:r w:rsidR="000621BA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결과보고서</w:t>
                  </w:r>
                </w:p>
              </w:tc>
            </w:tr>
            <w:tr w:rsidR="00F70780" w14:paraId="58D7F11E" w14:textId="77777777" w:rsidTr="00F70780">
              <w:trPr>
                <w:trHeight w:val="6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52B18B0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003029FF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2C7DEE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8BFE1EB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44AE8F5" w14:textId="77777777" w:rsidR="00F70780" w:rsidRP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</w:tbl>
          <w:p w14:paraId="6F49FE3D" w14:textId="77777777" w:rsidR="00F70780" w:rsidRDefault="00F70780" w:rsidP="00F70780">
            <w:pPr>
              <w:jc w:val="center"/>
              <w:textAlignment w:val="baseline"/>
              <w:rPr>
                <w:rFonts w:ascii="HY헤드라인M" w:eastAsia="HY헤드라인M" w:hAnsi="굴림" w:cs="굴림"/>
                <w:b/>
                <w:color w:val="000000"/>
                <w:kern w:val="0"/>
                <w:sz w:val="36"/>
                <w:szCs w:val="36"/>
              </w:rPr>
            </w:pPr>
          </w:p>
        </w:tc>
      </w:tr>
    </w:tbl>
    <w:p w14:paraId="3A6AB997" w14:textId="77777777" w:rsidR="00AD58AF" w:rsidRPr="009B2069" w:rsidRDefault="00AD58AF" w:rsidP="00F70780">
      <w:pPr>
        <w:spacing w:line="240" w:lineRule="auto"/>
      </w:pPr>
    </w:p>
    <w:p w14:paraId="2B5EB278" w14:textId="77777777" w:rsidR="00F70780" w:rsidRPr="0043027E" w:rsidRDefault="00956A6F" w:rsidP="00F70780">
      <w:pPr>
        <w:rPr>
          <w:b/>
          <w:sz w:val="30"/>
          <w:szCs w:val="30"/>
        </w:rPr>
      </w:pPr>
      <w:r w:rsidRPr="0043027E">
        <w:rPr>
          <w:rFonts w:ascii="맑은 고딕" w:eastAsia="맑은 고딕" w:hAnsi="맑은 고딕" w:cs="굴림" w:hint="eastAsia"/>
          <w:b/>
          <w:color w:val="000000"/>
          <w:kern w:val="0"/>
          <w:sz w:val="30"/>
          <w:szCs w:val="30"/>
        </w:rPr>
        <w:t>□</w:t>
      </w:r>
      <w:r w:rsidR="00F70780" w:rsidRPr="0043027E">
        <w:rPr>
          <w:rFonts w:hint="eastAsia"/>
          <w:b/>
          <w:sz w:val="30"/>
          <w:szCs w:val="30"/>
        </w:rPr>
        <w:t xml:space="preserve"> 참가팀 개요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137"/>
        <w:gridCol w:w="1854"/>
        <w:gridCol w:w="1832"/>
        <w:gridCol w:w="2370"/>
        <w:gridCol w:w="465"/>
        <w:gridCol w:w="1365"/>
      </w:tblGrid>
      <w:tr w:rsidR="00F70780" w:rsidRPr="00F70780" w14:paraId="4A0751BB" w14:textId="77777777" w:rsidTr="00E02193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16C8C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 분</w:t>
            </w: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E3796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세부내용</w:t>
            </w:r>
          </w:p>
        </w:tc>
      </w:tr>
      <w:tr w:rsidR="00F70780" w:rsidRPr="00F70780" w14:paraId="627231E6" w14:textId="77777777" w:rsidTr="00E02193">
        <w:trPr>
          <w:trHeight w:val="390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D73D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명</w:t>
            </w:r>
          </w:p>
        </w:tc>
        <w:tc>
          <w:tcPr>
            <w:tcW w:w="605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BD41C" w14:textId="67A79790" w:rsidR="00F70780" w:rsidRPr="00F70780" w:rsidRDefault="001E3991" w:rsidP="002F07A0">
            <w:pPr>
              <w:wordWrap/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신과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구의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연결고리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6C0" w14:textId="5B187665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총 인원 ( </w:t>
            </w:r>
            <w:r w:rsidR="001E3991"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t>5</w:t>
            </w:r>
            <w:r w:rsidR="0043027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명)</w:t>
            </w:r>
          </w:p>
        </w:tc>
      </w:tr>
      <w:tr w:rsidR="00F70780" w:rsidRPr="00F70780" w14:paraId="6DD3A3E5" w14:textId="77777777" w:rsidTr="001E3991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12FB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구 성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FDC7E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A87EB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소속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BD1A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부서/학과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AB186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직위/학년</w:t>
            </w:r>
          </w:p>
        </w:tc>
      </w:tr>
      <w:tr w:rsidR="00F70780" w:rsidRPr="00F70780" w14:paraId="292AF1B8" w14:textId="77777777" w:rsidTr="001E3991">
        <w:trPr>
          <w:trHeight w:val="417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373DC" w14:textId="77777777" w:rsidR="00F70780" w:rsidRPr="00F70780" w:rsidRDefault="00F7078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장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C0BFE0" w14:textId="02C648F7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강대훈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8DBF15" w14:textId="56663B5F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상명대학교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서울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83FC7" w14:textId="3E19FFC7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컴퓨터과학과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38324" w14:textId="06765A73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4</w:t>
            </w:r>
          </w:p>
        </w:tc>
      </w:tr>
      <w:tr w:rsidR="00137770" w:rsidRPr="00F70780" w14:paraId="5C5F7BB7" w14:textId="77777777" w:rsidTr="001E3991">
        <w:trPr>
          <w:trHeight w:val="476"/>
          <w:jc w:val="center"/>
        </w:trPr>
        <w:tc>
          <w:tcPr>
            <w:tcW w:w="70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87DA36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참가</w:t>
            </w:r>
          </w:p>
          <w:p w14:paraId="49CB3690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지원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F9105A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부문</w:t>
            </w:r>
          </w:p>
        </w:tc>
        <w:tc>
          <w:tcPr>
            <w:tcW w:w="36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4FE99" w14:textId="1B3FF3D2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object w:dxaOrig="225" w:dyaOrig="225" w14:anchorId="6E27C1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7" type="#_x0000_t75" style="width:42.6pt;height:20.4pt" o:ole="">
                  <v:imagedata r:id="rId8" o:title=""/>
                </v:shape>
                <w:control r:id="rId9" w:name="CheckBox13" w:shapeid="_x0000_i1057"/>
              </w:object>
            </w:r>
          </w:p>
        </w:tc>
        <w:tc>
          <w:tcPr>
            <w:tcW w:w="4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80C5F" w14:textId="2D6A6E34" w:rsidR="00137770" w:rsidRPr="00F70780" w:rsidRDefault="00137770" w:rsidP="0043027E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06487BDF">
                <v:shape id="_x0000_i1059" type="#_x0000_t75" style="width:47.4pt;height:20.4pt" o:ole="">
                  <v:imagedata r:id="rId10" o:title=""/>
                </v:shape>
                <w:control r:id="rId11" w:name="CheckBox14" w:shapeid="_x0000_i1059"/>
              </w:object>
            </w:r>
          </w:p>
        </w:tc>
      </w:tr>
      <w:tr w:rsidR="00137770" w:rsidRPr="00F70780" w14:paraId="1FB5C42E" w14:textId="77777777" w:rsidTr="001E3991">
        <w:trPr>
          <w:trHeight w:val="476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561A0833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B97BDF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자유과제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D1F0B4" w14:textId="67A35047" w:rsidR="00137770" w:rsidRPr="0043027E" w:rsidRDefault="00137770" w:rsidP="00956A6F">
            <w:pPr>
              <w:shd w:val="clear" w:color="auto" w:fill="FFFFFF"/>
              <w:spacing w:after="0" w:line="240" w:lineRule="auto"/>
              <w:textAlignment w:val="baseline"/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25C4BF67">
                <v:shape id="_x0000_i1061" type="#_x0000_t75" style="width:64.8pt;height:18.6pt" o:ole="">
                  <v:imagedata r:id="rId12" o:title=""/>
                </v:shape>
                <w:control r:id="rId13" w:name="CheckBox5" w:shapeid="_x0000_i1061"/>
              </w:object>
            </w:r>
          </w:p>
        </w:tc>
        <w:tc>
          <w:tcPr>
            <w:tcW w:w="1832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0C094D" w14:textId="4A68DEA0" w:rsidR="00137770" w:rsidRPr="00F70780" w:rsidRDefault="00137770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7EF9E66">
                <v:shape id="_x0000_i1063" type="#_x0000_t75" style="width:73.8pt;height:18.6pt" o:ole="">
                  <v:imagedata r:id="rId14" o:title=""/>
                </v:shape>
                <w:control r:id="rId15" w:name="CheckBox6" w:shapeid="_x0000_i1063"/>
              </w:object>
            </w:r>
          </w:p>
        </w:tc>
        <w:tc>
          <w:tcPr>
            <w:tcW w:w="2370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D95A1" w14:textId="4EC22147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E9C6994">
                <v:shape id="_x0000_i1065" type="#_x0000_t75" style="width:76.8pt;height:18.6pt" o:ole="">
                  <v:imagedata r:id="rId16" o:title=""/>
                </v:shape>
                <w:control r:id="rId17" w:name="CheckBox7" w:shapeid="_x0000_i1065"/>
              </w:objec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22657" w14:textId="34019BB2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218B00EC">
                <v:shape id="_x0000_i1067" type="#_x0000_t75" style="width:1in;height:18.6pt" o:ole="">
                  <v:imagedata r:id="rId18" o:title=""/>
                </v:shape>
                <w:control r:id="rId19" w:name="CheckBox8" w:shapeid="_x0000_i1067"/>
              </w:object>
            </w:r>
          </w:p>
        </w:tc>
      </w:tr>
      <w:tr w:rsidR="00137770" w:rsidRPr="00F70780" w14:paraId="48FD88B0" w14:textId="77777777" w:rsidTr="001E3991">
        <w:trPr>
          <w:trHeight w:val="454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1B33D3D5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2E5251EB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D7F69" w14:textId="30DD6718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CAF3360">
                <v:shape id="_x0000_i1069" type="#_x0000_t75" style="width:81.6pt;height:18.6pt" o:ole="">
                  <v:imagedata r:id="rId20" o:title=""/>
                </v:shape>
                <w:control r:id="rId21" w:name="CheckBox9" w:shapeid="_x0000_i1069"/>
              </w:objec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ADAD39" w14:textId="686D47C6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1852DB52">
                <v:shape id="_x0000_i1071" type="#_x0000_t75" style="width:53.4pt;height:18.6pt" o:ole="">
                  <v:imagedata r:id="rId22" o:title=""/>
                </v:shape>
                <w:control r:id="rId23" w:name="CheckBox10" w:shapeid="_x0000_i1071"/>
              </w:object>
            </w: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DB2185" w14:textId="1F2EC8D0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3DB48C91">
                <v:shape id="_x0000_i1073" type="#_x0000_t75" style="width:56.4pt;height:18.6pt" o:ole="">
                  <v:imagedata r:id="rId24" o:title=""/>
                </v:shape>
                <w:control r:id="rId25" w:name="CheckBox11" w:shapeid="_x0000_i1073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A1E5E6" w14:textId="5952F2D1" w:rsidR="00137770" w:rsidRPr="00F70780" w:rsidRDefault="00137770" w:rsidP="0043027E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52815DDB">
                <v:shape id="_x0000_i1075" type="#_x0000_t75" style="width:56.4pt;height:18.6pt" o:ole="">
                  <v:imagedata r:id="rId26" o:title=""/>
                </v:shape>
                <w:control r:id="rId27" w:name="CheckBox111" w:shapeid="_x0000_i1075"/>
              </w:object>
            </w:r>
          </w:p>
        </w:tc>
      </w:tr>
      <w:tr w:rsidR="00742646" w:rsidRPr="00F70780" w14:paraId="16438173" w14:textId="77777777" w:rsidTr="001E3991">
        <w:trPr>
          <w:trHeight w:val="567"/>
          <w:jc w:val="center"/>
        </w:trPr>
        <w:tc>
          <w:tcPr>
            <w:tcW w:w="703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600D7EDC" w14:textId="77777777" w:rsidR="00742646" w:rsidRPr="00F7078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00C8B417" w14:textId="3B69FD72" w:rsidR="00742646" w:rsidRPr="0013777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Cs w:val="20"/>
              </w:rPr>
            </w:pPr>
            <w:r w:rsidRPr="00137770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Cs w:val="20"/>
              </w:rPr>
              <w:t>지정과제</w:t>
            </w: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174A1" w14:textId="09EF11E9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03DC853">
                <v:shape id="_x0000_i1077" type="#_x0000_t75" style="width:73.8pt;height:18.6pt" o:ole="">
                  <v:imagedata r:id="rId28" o:title=""/>
                </v:shape>
                <w:control r:id="rId29" w:name="CheckBox61" w:shapeid="_x0000_i1077"/>
              </w:object>
            </w: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t xml:space="preserve">                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D406A6" w14:textId="07C18E3D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10028F" w14:textId="3C79225C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3137DABF">
                <v:shape id="_x0000_i1079" type="#_x0000_t75" style="width:105.6pt;height:18pt" o:ole="">
                  <v:imagedata r:id="rId30" o:title=""/>
                </v:shape>
                <w:control r:id="rId31" w:name="CheckBox51" w:shapeid="_x0000_i1079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3EE77D" w14:textId="37C59026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742646" w:rsidRPr="00F70780" w14:paraId="5AA91126" w14:textId="77777777" w:rsidTr="004A7626">
        <w:trPr>
          <w:trHeight w:val="347"/>
          <w:jc w:val="center"/>
        </w:trPr>
        <w:tc>
          <w:tcPr>
            <w:tcW w:w="1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4171A380" w14:textId="77777777" w:rsidR="00742646" w:rsidRPr="009D442A" w:rsidRDefault="00742646" w:rsidP="00742646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9D442A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-8"/>
                <w:kern w:val="0"/>
                <w:szCs w:val="20"/>
              </w:rPr>
              <w:t xml:space="preserve"> 프로젝트 활용방향 </w:t>
            </w:r>
          </w:p>
        </w:tc>
        <w:tc>
          <w:tcPr>
            <w:tcW w:w="65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9A3DFE" w14:textId="03CCC365" w:rsidR="00742646" w:rsidRPr="00DA6308" w:rsidRDefault="00742646" w:rsidP="00742646">
            <w:pPr>
              <w:spacing w:after="0" w:line="320" w:lineRule="exact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 w:rsidRPr="009D442A"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47FA89D4">
                <v:shape id="_x0000_i1081" type="#_x0000_t75" style="width:57.6pt;height:17.4pt" o:ole="">
                  <v:imagedata r:id="rId32" o:title=""/>
                </v:shape>
                <w:control r:id="rId33" w:name="CheckBox141" w:shapeid="_x0000_i1081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718659BD">
                <v:shape id="_x0000_i1083" type="#_x0000_t75" style="width:58.2pt;height:16.8pt" o:ole="">
                  <v:imagedata r:id="rId34" o:title=""/>
                </v:shape>
                <w:control r:id="rId35" w:name="CheckBox142" w:shapeid="_x0000_i1083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4A2D8BB0">
                <v:shape id="_x0000_i1085" type="#_x0000_t75" style="width:115.2pt;height:17.4pt" o:ole="">
                  <v:imagedata r:id="rId36" o:title=""/>
                </v:shape>
                <w:control r:id="rId37" w:name="CheckBox1421" w:shapeid="_x0000_i1085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5054CBA8">
                <v:shape id="_x0000_i1087" type="#_x0000_t75" style="width:57pt;height:17.4pt" o:ole="">
                  <v:imagedata r:id="rId38" o:title=""/>
                </v:shape>
                <w:control r:id="rId39" w:name="CheckBox1422" w:shapeid="_x0000_i1087"/>
              </w:object>
            </w:r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2" w:space="0" w:color="000000"/>
            </w:tcBorders>
            <w:vAlign w:val="center"/>
          </w:tcPr>
          <w:p w14:paraId="1B49009C" w14:textId="77777777" w:rsidR="00742646" w:rsidRPr="00DA6308" w:rsidRDefault="00742646" w:rsidP="00742646">
            <w:pPr>
              <w:spacing w:after="0" w:line="360" w:lineRule="auto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(</w:t>
            </w:r>
            <w:r>
              <w:rPr>
                <w:rFonts w:eastAsiaTheme="minorHAnsi" w:cs="굴림"/>
                <w:b/>
                <w:color w:val="000000"/>
                <w:kern w:val="0"/>
                <w:sz w:val="10"/>
                <w:szCs w:val="10"/>
              </w:rPr>
              <w:t xml:space="preserve">                   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)</w:t>
            </w:r>
          </w:p>
        </w:tc>
      </w:tr>
      <w:tr w:rsidR="00742646" w:rsidRPr="00F70780" w14:paraId="129DC83C" w14:textId="77777777" w:rsidTr="00137770">
        <w:trPr>
          <w:trHeight w:val="142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03CCA7" w14:textId="77777777" w:rsidR="00742646" w:rsidRPr="00F70780" w:rsidRDefault="00742646" w:rsidP="00742646">
            <w:pPr>
              <w:wordWrap/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CEE115" w14:textId="77777777" w:rsidR="00742646" w:rsidRPr="00F70780" w:rsidRDefault="00742646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0"/>
                <w:szCs w:val="10"/>
              </w:rPr>
            </w:pPr>
          </w:p>
        </w:tc>
      </w:tr>
      <w:tr w:rsidR="00742646" w:rsidRPr="00F70780" w14:paraId="7E890FEC" w14:textId="77777777" w:rsidTr="00E02193">
        <w:trPr>
          <w:trHeight w:val="286"/>
          <w:jc w:val="center"/>
        </w:trPr>
        <w:tc>
          <w:tcPr>
            <w:tcW w:w="9726" w:type="dxa"/>
            <w:gridSpan w:val="7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1764F6" w14:textId="77777777" w:rsidR="00742646" w:rsidRPr="00780D15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30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□ 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>참가팀 활동 사진</w:t>
            </w:r>
          </w:p>
        </w:tc>
      </w:tr>
      <w:tr w:rsidR="00742646" w:rsidRPr="00F70780" w14:paraId="659389AC" w14:textId="77777777" w:rsidTr="000621BA">
        <w:trPr>
          <w:trHeight w:val="6828"/>
          <w:jc w:val="center"/>
        </w:trPr>
        <w:tc>
          <w:tcPr>
            <w:tcW w:w="9726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A8D443" w14:textId="77777777" w:rsidR="00742646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178622" wp14:editId="094EC327">
                  <wp:extent cx="6241649" cy="4161099"/>
                  <wp:effectExtent l="0" t="0" r="698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412" cy="417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4D9C7" w14:textId="0A26BAC4" w:rsidR="001E3991" w:rsidRPr="00780D15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D7B23F" wp14:editId="5723F8CA">
                  <wp:extent cx="5584785" cy="558478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70" cy="55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5785A" w14:textId="77777777" w:rsidR="0077753A" w:rsidRDefault="0077753A" w:rsidP="005A66C1">
      <w:pPr>
        <w:pStyle w:val="a5"/>
      </w:pPr>
    </w:p>
    <w:p w14:paraId="1AB711FA" w14:textId="77777777" w:rsidR="000621BA" w:rsidRPr="0077753A" w:rsidRDefault="000621BA" w:rsidP="000621BA">
      <w:pPr>
        <w:pStyle w:val="a5"/>
        <w:rPr>
          <w:sz w:val="30"/>
          <w:szCs w:val="30"/>
        </w:rPr>
      </w:pPr>
      <w:r w:rsidRPr="0077753A">
        <w:rPr>
          <w:rFonts w:ascii="맑은 고딕" w:eastAsia="맑은 고딕" w:hAnsi="맑은 고딕" w:hint="eastAsia"/>
          <w:b/>
          <w:bCs/>
          <w:sz w:val="30"/>
          <w:szCs w:val="30"/>
        </w:rPr>
        <w:t xml:space="preserve">□ 출품작 </w:t>
      </w:r>
      <w:r>
        <w:rPr>
          <w:rFonts w:ascii="맑은 고딕" w:eastAsia="맑은 고딕" w:hAnsi="맑은 고딕" w:hint="eastAsia"/>
          <w:b/>
          <w:bCs/>
          <w:sz w:val="30"/>
          <w:szCs w:val="30"/>
        </w:rPr>
        <w:t>결과 보고서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180"/>
      </w:tblGrid>
      <w:tr w:rsidR="000621BA" w14:paraId="65061C55" w14:textId="77777777" w:rsidTr="00137770">
        <w:trPr>
          <w:trHeight w:val="680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C397244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출품작명</w:t>
            </w:r>
          </w:p>
        </w:tc>
        <w:tc>
          <w:tcPr>
            <w:tcW w:w="7717" w:type="dxa"/>
            <w:vAlign w:val="center"/>
          </w:tcPr>
          <w:p w14:paraId="42E1A1B9" w14:textId="4C7BCB27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666666"/>
                <w:kern w:val="0"/>
                <w:szCs w:val="20"/>
              </w:rPr>
              <w:t>CNN을 활용한 글씨 교정 웹사이트</w:t>
            </w:r>
          </w:p>
        </w:tc>
      </w:tr>
      <w:tr w:rsidR="000621BA" w14:paraId="729C4D16" w14:textId="77777777" w:rsidTr="00137770">
        <w:trPr>
          <w:trHeight w:val="677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3679D8D3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FF0000"/>
                <w:kern w:val="0"/>
                <w:szCs w:val="30"/>
              </w:rPr>
              <w:t>프로그램 등록URL</w:t>
            </w:r>
          </w:p>
        </w:tc>
        <w:tc>
          <w:tcPr>
            <w:tcW w:w="7717" w:type="dxa"/>
            <w:vAlign w:val="center"/>
          </w:tcPr>
          <w:p w14:paraId="7B7FD85C" w14:textId="3826770F" w:rsidR="000621BA" w:rsidRPr="00780D15" w:rsidRDefault="00886F48" w:rsidP="002A260A">
            <w:pPr>
              <w:wordWrap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hyperlink r:id="rId42" w:history="1">
              <w:r w:rsidR="002A260A">
                <w:rPr>
                  <w:rStyle w:val="a8"/>
                </w:rPr>
                <w:t>https://github.com/jiminAn/hand_writing_correction_website</w:t>
              </w:r>
            </w:hyperlink>
          </w:p>
        </w:tc>
      </w:tr>
      <w:tr w:rsidR="000621BA" w14:paraId="78B7438A" w14:textId="77777777" w:rsidTr="00137770">
        <w:trPr>
          <w:trHeight w:val="316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1463502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 소개</w:t>
            </w:r>
          </w:p>
          <w:p w14:paraId="2D6C7CD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(요약)</w:t>
            </w:r>
          </w:p>
        </w:tc>
        <w:tc>
          <w:tcPr>
            <w:tcW w:w="7717" w:type="dxa"/>
            <w:vAlign w:val="center"/>
          </w:tcPr>
          <w:p w14:paraId="35FE52B2" w14:textId="75B6CBE2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MNIST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손글씨 데이터를 활용하여 파이썬에서 모델을 학습시켜 사용자의 손글씨를 인식하여 문자열을 추출한다.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해당 문자열을 사용자가 원하는 글씨체로 교정지를 띄어주어 사용자가 손글씨를 연습할 수 있는 웹사이트를 개발</w:t>
            </w:r>
          </w:p>
        </w:tc>
      </w:tr>
      <w:tr w:rsidR="000621BA" w14:paraId="03DB7027" w14:textId="77777777" w:rsidTr="00137770">
        <w:trPr>
          <w:trHeight w:val="312"/>
        </w:trPr>
        <w:tc>
          <w:tcPr>
            <w:tcW w:w="9665" w:type="dxa"/>
            <w:gridSpan w:val="2"/>
            <w:shd w:val="clear" w:color="auto" w:fill="BDD6EE" w:themeFill="accent1" w:themeFillTint="66"/>
            <w:vAlign w:val="center"/>
          </w:tcPr>
          <w:p w14:paraId="29A6ECE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작품 세부 내용</w:t>
            </w:r>
          </w:p>
        </w:tc>
      </w:tr>
      <w:tr w:rsidR="000621BA" w14:paraId="244A8674" w14:textId="77777777" w:rsidTr="00137770">
        <w:trPr>
          <w:trHeight w:val="11179"/>
        </w:trPr>
        <w:tc>
          <w:tcPr>
            <w:tcW w:w="9665" w:type="dxa"/>
            <w:gridSpan w:val="2"/>
          </w:tcPr>
          <w:p w14:paraId="4B95CE11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1. 개발배경 및 목적</w:t>
            </w:r>
          </w:p>
          <w:p w14:paraId="7FAD5DAF" w14:textId="4447FAF6" w:rsid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>악필인 사람들을 위해 손글씨를 교정해주고 연습을 시켜주는 종이책들은 시중에 많으나 웹사이트나 어플 등에서는 손글씨 교정 프로그램이 현저히 적은 것을 보고 손글씨 교정 프로그램을 개발하면 시공간의 제약없이 편하게 사용할 수 있을 것 같아 해당 프로그램을 개발하게 되었습니다.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  <w:t xml:space="preserve"> </w:t>
            </w:r>
          </w:p>
          <w:p w14:paraId="30FC1E4D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</w:pPr>
          </w:p>
          <w:p w14:paraId="5FC2B17D" w14:textId="2313B4A5" w:rsidR="000621BA" w:rsidRPr="00780D15" w:rsidRDefault="000621BA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2. 개발환경 및 개발언어</w:t>
            </w:r>
          </w:p>
          <w:p w14:paraId="126940DA" w14:textId="54D6FC49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개발환경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 Pycharm,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A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naconda, Visual Studio Code</w:t>
            </w:r>
          </w:p>
          <w:p w14:paraId="4B1FFE32" w14:textId="6E807FAC" w:rsidR="000621BA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개발언어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 Python, Javascript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,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HTML, css</w:t>
            </w:r>
          </w:p>
          <w:p w14:paraId="716CB356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</w:p>
          <w:p w14:paraId="2567B2AF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3. 시스템 구성 및 아키텍처</w:t>
            </w:r>
          </w:p>
          <w:p w14:paraId="163EBA58" w14:textId="55FCD538" w:rsidR="000621BA" w:rsidRPr="00780D15" w:rsidRDefault="00EB5B14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함초롬바탕" w:eastAsia="굴림" w:hAnsi="굴림" w:cs="굴림"/>
                <w:noProof/>
                <w:color w:val="000000"/>
                <w:kern w:val="0"/>
                <w:sz w:val="24"/>
                <w:szCs w:val="30"/>
              </w:rPr>
              <w:drawing>
                <wp:inline distT="0" distB="0" distL="0" distR="0" wp14:anchorId="5F8C9CC9" wp14:editId="47734143">
                  <wp:extent cx="6263640" cy="3523615"/>
                  <wp:effectExtent l="0" t="0" r="3810" b="635"/>
                  <wp:docPr id="3" name="그림 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KakaoTalk_20200902_221915412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640" cy="352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F827A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4. 프로젝트 주요기능 </w:t>
            </w:r>
          </w:p>
          <w:p w14:paraId="59BD9195" w14:textId="713B48EC" w:rsidR="000621B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손글씨를 입력할 수 있는 그림판 기능(굵기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색깔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지우개 기능 등)</w:t>
            </w:r>
          </w:p>
          <w:p w14:paraId="0A69778E" w14:textId="623B55B5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입력한 손글씨를 인식하여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문자열로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출력</w:t>
            </w:r>
          </w:p>
          <w:p w14:paraId="2E3C5D14" w14:textId="61D88F11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원하는 글씨체를 선택할 수 있게 다양한 글꼴</w:t>
            </w:r>
            <w:r w:rsidR="00B26D4F"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제공</w:t>
            </w:r>
          </w:p>
          <w:p w14:paraId="4BF56A66" w14:textId="64FAC4D2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선택한 글꼴을 바탕으로 사용자가 입력한 문자열을 교정할 수 있는 교정지 제공</w:t>
            </w:r>
          </w:p>
          <w:p w14:paraId="035D9D36" w14:textId="007420F9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교정한 글씨를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이미지로 추출할 수 있는 기능</w:t>
            </w:r>
          </w:p>
          <w:p w14:paraId="6F9602AF" w14:textId="77777777" w:rsidR="00B26D4F" w:rsidRPr="00780D15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5886E65B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5. 기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대효과 및 활용분야</w:t>
            </w:r>
          </w:p>
          <w:p w14:paraId="4A401A1C" w14:textId="28BB98FD" w:rsidR="000621BA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글씨교정을 원하는 사람들이 편하게 웹으로 접근하여 손글씨 교정을 도움</w:t>
            </w:r>
          </w:p>
          <w:p w14:paraId="44458474" w14:textId="68EE116B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종이가 아닌 타블렛,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핸드폰 등에서 터치펜을 사용하여 공간,시간 제약 없이 접근 가능</w:t>
            </w:r>
          </w:p>
          <w:p w14:paraId="60BA08A1" w14:textId="77777777" w:rsidR="00B26D4F" w:rsidRPr="00095768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183670FA" w14:textId="77777777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6. 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기타(출품작에 대한 추가 설명 및 PT 자료 등 첨부 가능)</w:t>
            </w:r>
          </w:p>
          <w:p w14:paraId="7B98E143" w14:textId="7B24942B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3306BB41" w14:textId="77777777" w:rsidR="000621BA" w:rsidRPr="007A7AEA" w:rsidRDefault="000621BA" w:rsidP="009B2069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*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위의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항목을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바탕으로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글꼴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,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폰트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자유롭게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작</w:t>
            </w:r>
            <w:r w:rsidR="009B2069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하셔도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됩니다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.</w:t>
            </w:r>
          </w:p>
        </w:tc>
        <w:bookmarkStart w:id="0" w:name="_GoBack"/>
        <w:bookmarkEnd w:id="0"/>
      </w:tr>
    </w:tbl>
    <w:p w14:paraId="5A14E1D0" w14:textId="77777777" w:rsidR="000621BA" w:rsidRPr="000621BA" w:rsidRDefault="000621BA" w:rsidP="005D1D5F">
      <w:pPr>
        <w:pStyle w:val="a5"/>
      </w:pPr>
    </w:p>
    <w:sectPr w:rsidR="000621BA" w:rsidRPr="000621BA" w:rsidSect="00F70780">
      <w:pgSz w:w="11906" w:h="16838"/>
      <w:pgMar w:top="851" w:right="1021" w:bottom="851" w:left="102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0DCA8D" w14:textId="77777777" w:rsidR="002A260A" w:rsidRDefault="002A260A">
      <w:pPr>
        <w:spacing w:after="0" w:line="240" w:lineRule="auto"/>
      </w:pPr>
    </w:p>
  </w:endnote>
  <w:endnote w:type="continuationSeparator" w:id="0">
    <w:p w14:paraId="326ED0B9" w14:textId="77777777" w:rsidR="002A260A" w:rsidRDefault="002A26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굴림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HY헤드라인M">
    <w:altName w:val="Rix고딕 M"/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8DC891" w14:textId="77777777" w:rsidR="002A260A" w:rsidRDefault="002A260A">
      <w:pPr>
        <w:spacing w:after="0" w:line="240" w:lineRule="auto"/>
      </w:pPr>
    </w:p>
  </w:footnote>
  <w:footnote w:type="continuationSeparator" w:id="0">
    <w:p w14:paraId="768B3B26" w14:textId="77777777" w:rsidR="002A260A" w:rsidRDefault="002A26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72135"/>
    <w:multiLevelType w:val="hybridMultilevel"/>
    <w:tmpl w:val="93023B5C"/>
    <w:lvl w:ilvl="0" w:tplc="D05E2324">
      <w:start w:val="6"/>
      <w:numFmt w:val="bullet"/>
      <w:lvlText w:val=""/>
      <w:lvlJc w:val="left"/>
      <w:pPr>
        <w:ind w:left="760" w:hanging="360"/>
      </w:pPr>
      <w:rPr>
        <w:rFonts w:ascii="Wingdings" w:eastAsia="맑은 고딕" w:hAnsi="Wingdings" w:cs="굴림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25295A"/>
    <w:multiLevelType w:val="hybridMultilevel"/>
    <w:tmpl w:val="5A26B4EE"/>
    <w:lvl w:ilvl="0" w:tplc="4C94622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8FE2EA5"/>
    <w:multiLevelType w:val="hybridMultilevel"/>
    <w:tmpl w:val="C8560F3E"/>
    <w:lvl w:ilvl="0" w:tplc="739455F4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97E519C"/>
    <w:multiLevelType w:val="hybridMultilevel"/>
    <w:tmpl w:val="C010BE4E"/>
    <w:lvl w:ilvl="0" w:tplc="862CAF4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A932D9"/>
    <w:multiLevelType w:val="hybridMultilevel"/>
    <w:tmpl w:val="2340B920"/>
    <w:lvl w:ilvl="0" w:tplc="27B6E88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DA1BC1"/>
    <w:multiLevelType w:val="hybridMultilevel"/>
    <w:tmpl w:val="569AEB04"/>
    <w:lvl w:ilvl="0" w:tplc="7098E9DC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62C58B3"/>
    <w:multiLevelType w:val="hybridMultilevel"/>
    <w:tmpl w:val="CA9A0DC2"/>
    <w:lvl w:ilvl="0" w:tplc="DE8EA1A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ttachedTemplate r:id="rId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3A0"/>
    <w:rsid w:val="000414F6"/>
    <w:rsid w:val="000621BA"/>
    <w:rsid w:val="00095768"/>
    <w:rsid w:val="000D7166"/>
    <w:rsid w:val="00137770"/>
    <w:rsid w:val="00142836"/>
    <w:rsid w:val="00160851"/>
    <w:rsid w:val="001E1889"/>
    <w:rsid w:val="001E3991"/>
    <w:rsid w:val="00232BF4"/>
    <w:rsid w:val="002A260A"/>
    <w:rsid w:val="002F07A0"/>
    <w:rsid w:val="00391109"/>
    <w:rsid w:val="00402152"/>
    <w:rsid w:val="004078E7"/>
    <w:rsid w:val="0043027E"/>
    <w:rsid w:val="004A7626"/>
    <w:rsid w:val="004E72A5"/>
    <w:rsid w:val="004F08EB"/>
    <w:rsid w:val="0055493B"/>
    <w:rsid w:val="005A66C1"/>
    <w:rsid w:val="005A78BB"/>
    <w:rsid w:val="005D1D5F"/>
    <w:rsid w:val="006423A0"/>
    <w:rsid w:val="00742646"/>
    <w:rsid w:val="0077753A"/>
    <w:rsid w:val="00780D15"/>
    <w:rsid w:val="007A7AEA"/>
    <w:rsid w:val="00886F48"/>
    <w:rsid w:val="008D4BE1"/>
    <w:rsid w:val="009321E2"/>
    <w:rsid w:val="00956A6F"/>
    <w:rsid w:val="00994A9D"/>
    <w:rsid w:val="009B1F72"/>
    <w:rsid w:val="009B2069"/>
    <w:rsid w:val="009D0CE2"/>
    <w:rsid w:val="009D442A"/>
    <w:rsid w:val="00A5498A"/>
    <w:rsid w:val="00AD58AF"/>
    <w:rsid w:val="00B01D65"/>
    <w:rsid w:val="00B26D4F"/>
    <w:rsid w:val="00C95227"/>
    <w:rsid w:val="00C959FA"/>
    <w:rsid w:val="00D51681"/>
    <w:rsid w:val="00DA6308"/>
    <w:rsid w:val="00DC7FD8"/>
    <w:rsid w:val="00E02193"/>
    <w:rsid w:val="00EB5B14"/>
    <w:rsid w:val="00F44286"/>
    <w:rsid w:val="00F70780"/>
    <w:rsid w:val="00F73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758A60B6"/>
  <w15:docId w15:val="{4DBD84AF-BA2E-4A12-814D-7251F2A2E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078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0780"/>
    <w:pPr>
      <w:spacing w:after="0" w:line="240" w:lineRule="auto"/>
    </w:p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4">
    <w:name w:val="List Paragraph"/>
    <w:basedOn w:val="a"/>
    <w:uiPriority w:val="34"/>
    <w:qFormat/>
    <w:rsid w:val="00F70780"/>
    <w:pPr>
      <w:ind w:leftChars="400" w:left="800"/>
    </w:pPr>
  </w:style>
  <w:style w:type="paragraph" w:customStyle="1" w:styleId="a5">
    <w:name w:val="바탕글"/>
    <w:basedOn w:val="a"/>
    <w:rsid w:val="00F7078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956A6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956A6F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Placeholder Text"/>
    <w:basedOn w:val="a0"/>
    <w:uiPriority w:val="99"/>
    <w:semiHidden/>
    <w:rsid w:val="00C95227"/>
    <w:rPr>
      <w:color w:val="808080"/>
    </w:rPr>
  </w:style>
  <w:style w:type="character" w:styleId="a8">
    <w:name w:val="Hyperlink"/>
    <w:basedOn w:val="a0"/>
    <w:uiPriority w:val="99"/>
    <w:semiHidden/>
    <w:unhideWhenUsed/>
    <w:rsid w:val="002A260A"/>
    <w:rPr>
      <w:color w:val="0000FF"/>
      <w:u w:val="single"/>
    </w:rPr>
  </w:style>
  <w:style w:type="paragraph" w:styleId="a9">
    <w:name w:val="header"/>
    <w:basedOn w:val="a"/>
    <w:link w:val="Char0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55493B"/>
  </w:style>
  <w:style w:type="paragraph" w:styleId="aa">
    <w:name w:val="footer"/>
    <w:basedOn w:val="a"/>
    <w:link w:val="Char1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554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ntrol" Target="activeX/activeX3.xml"/><Relationship Id="rId18" Type="http://schemas.openxmlformats.org/officeDocument/2006/relationships/image" Target="media/image6.wmf"/><Relationship Id="rId26" Type="http://schemas.openxmlformats.org/officeDocument/2006/relationships/image" Target="media/image10.wmf"/><Relationship Id="rId39" Type="http://schemas.openxmlformats.org/officeDocument/2006/relationships/control" Target="activeX/activeX16.xml"/><Relationship Id="rId21" Type="http://schemas.openxmlformats.org/officeDocument/2006/relationships/control" Target="activeX/activeX7.xml"/><Relationship Id="rId34" Type="http://schemas.openxmlformats.org/officeDocument/2006/relationships/image" Target="media/image14.wmf"/><Relationship Id="rId42" Type="http://schemas.openxmlformats.org/officeDocument/2006/relationships/hyperlink" Target="https://github.com/jiminAn/hand_writing_correction_websit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control" Target="activeX/activeX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ntrol" Target="activeX/activeX2.xml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control" Target="activeX/activeX15.xml"/><Relationship Id="rId40" Type="http://schemas.openxmlformats.org/officeDocument/2006/relationships/image" Target="media/image1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ontrol" Target="activeX/activeX4.xml"/><Relationship Id="rId23" Type="http://schemas.openxmlformats.org/officeDocument/2006/relationships/control" Target="activeX/activeX8.xml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10" Type="http://schemas.openxmlformats.org/officeDocument/2006/relationships/image" Target="media/image2.wmf"/><Relationship Id="rId19" Type="http://schemas.openxmlformats.org/officeDocument/2006/relationships/control" Target="activeX/activeX6.xml"/><Relationship Id="rId31" Type="http://schemas.openxmlformats.org/officeDocument/2006/relationships/control" Target="activeX/activeX12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ntrol" Target="activeX/activeX1.xml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control" Target="activeX/activeX10.xml"/><Relationship Id="rId30" Type="http://schemas.openxmlformats.org/officeDocument/2006/relationships/image" Target="media/image12.wmf"/><Relationship Id="rId35" Type="http://schemas.openxmlformats.org/officeDocument/2006/relationships/control" Target="activeX/activeX14.xml"/><Relationship Id="rId43" Type="http://schemas.openxmlformats.org/officeDocument/2006/relationships/image" Target="media/image19.png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control" Target="activeX/activeX5.xml"/><Relationship Id="rId25" Type="http://schemas.openxmlformats.org/officeDocument/2006/relationships/control" Target="activeX/activeX9.xml"/><Relationship Id="rId33" Type="http://schemas.openxmlformats.org/officeDocument/2006/relationships/control" Target="activeX/activeX13.xml"/><Relationship Id="rId38" Type="http://schemas.openxmlformats.org/officeDocument/2006/relationships/image" Target="media/image16.wmf"/><Relationship Id="rId20" Type="http://schemas.openxmlformats.org/officeDocument/2006/relationships/image" Target="media/image7.wmf"/><Relationship Id="rId4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5_&#44277;&#44060;SW&#44060;&#48156;&#51088;&#45824;&#54924;\2016&#45380;%20&#51228;10&#54924;_&#44060;&#48156;&#51088;&#45824;&#54924;\01.%20&#44397;&#45236;&#48512;&#47928;\08.%20&#49324;&#51204;&#52280;&#44032;&#49888;&#52397;(&#44060;&#48156;&#44228;&#54925;&#49436;%20&#46321;)\&#51228;10&#54924;%20&#44060;&#48156;&#51088;%20&#44060;&#48156;&#44228;&#54925;&#49436;_&#54016;&#47749;(&#54016;&#51109;&#47749;).do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0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7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8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9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CDA83E-403C-4C81-B3C0-22496404B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제10회 개발자 개발계획서_팀명(팀장명)</Template>
  <TotalTime>66</TotalTime>
  <Pages>4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XP R2</Company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운영사무국</dc:creator>
  <cp:lastModifiedBy>강 대훈</cp:lastModifiedBy>
  <cp:revision>12</cp:revision>
  <dcterms:created xsi:type="dcterms:W3CDTF">2019-08-26T10:44:00Z</dcterms:created>
  <dcterms:modified xsi:type="dcterms:W3CDTF">2020-09-03T03:58:00Z</dcterms:modified>
</cp:coreProperties>
</file>