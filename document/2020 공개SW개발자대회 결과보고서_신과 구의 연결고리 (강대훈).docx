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F70780" w14:paraId="04AB4B0C" w14:textId="77777777" w:rsidTr="0043027E">
        <w:trPr>
          <w:trHeight w:val="776"/>
          <w:jc w:val="center"/>
        </w:trPr>
        <w:tc>
          <w:tcPr>
            <w:tcW w:w="9854" w:type="dxa"/>
          </w:tcPr>
          <w:tbl>
            <w:tblPr>
              <w:tblStyle w:val="a3"/>
              <w:tblW w:w="0" w:type="auto"/>
              <w:tblBorders>
                <w:top w:val="single" w:sz="4" w:space="0" w:color="auto"/>
                <w:left w:val="none" w:sz="0" w:space="0" w:color="auto"/>
                <w:bottom w:val="single" w:sz="4" w:space="0" w:color="auto"/>
                <w:right w:val="none" w:sz="0" w:space="0" w:color="auto"/>
                <w:insideH w:val="single" w:sz="4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614"/>
            </w:tblGrid>
            <w:tr w:rsidR="00F70780" w14:paraId="1D214527" w14:textId="77777777" w:rsidTr="00F70780">
              <w:trPr>
                <w:trHeight w:val="13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14:paraId="3AF9D305" w14:textId="77777777" w:rsidR="00F70780" w:rsidRPr="00F70780" w:rsidRDefault="00F70780" w:rsidP="00F70780">
                  <w:pPr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  <w:tr w:rsidR="00F70780" w14:paraId="1F852A39" w14:textId="77777777" w:rsidTr="00F70780">
              <w:trPr>
                <w:trHeight w:val="699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vAlign w:val="center"/>
                </w:tcPr>
                <w:p w14:paraId="2066B6F2" w14:textId="57DC0FDC" w:rsidR="00F70780" w:rsidRDefault="001E1889" w:rsidP="009B2069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2</w:t>
                  </w:r>
                  <w:r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 xml:space="preserve">020 </w:t>
                  </w:r>
                  <w:r w:rsidR="00F70780" w:rsidRPr="00D1736F"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 xml:space="preserve">공개SW 개발자대회 </w:t>
                  </w:r>
                  <w:r w:rsidR="000621BA"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결과보고서</w:t>
                  </w:r>
                </w:p>
              </w:tc>
            </w:tr>
            <w:tr w:rsidR="00F70780" w14:paraId="58D7F11E" w14:textId="77777777" w:rsidTr="00F70780">
              <w:trPr>
                <w:trHeight w:val="6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14:paraId="52B18B0C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003029FF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52C7DEEC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58BFE1EB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544AE8F5" w14:textId="77777777" w:rsidR="00F70780" w:rsidRP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</w:tbl>
          <w:p w14:paraId="6F49FE3D" w14:textId="77777777" w:rsidR="00F70780" w:rsidRDefault="00F70780" w:rsidP="00F70780">
            <w:pPr>
              <w:jc w:val="center"/>
              <w:textAlignment w:val="baseline"/>
              <w:rPr>
                <w:rFonts w:ascii="HY헤드라인M" w:eastAsia="HY헤드라인M" w:hAnsi="굴림" w:cs="굴림"/>
                <w:b/>
                <w:color w:val="000000"/>
                <w:kern w:val="0"/>
                <w:sz w:val="36"/>
                <w:szCs w:val="36"/>
              </w:rPr>
            </w:pPr>
          </w:p>
        </w:tc>
      </w:tr>
    </w:tbl>
    <w:p w14:paraId="3A6AB997" w14:textId="77777777" w:rsidR="00AD58AF" w:rsidRPr="009B2069" w:rsidRDefault="00AD58AF" w:rsidP="00F70780">
      <w:pPr>
        <w:spacing w:line="240" w:lineRule="auto"/>
      </w:pPr>
    </w:p>
    <w:p w14:paraId="2B5EB278" w14:textId="77777777" w:rsidR="00F70780" w:rsidRPr="0043027E" w:rsidRDefault="00956A6F" w:rsidP="00F70780">
      <w:pPr>
        <w:rPr>
          <w:b/>
          <w:sz w:val="30"/>
          <w:szCs w:val="30"/>
        </w:rPr>
      </w:pPr>
      <w:r w:rsidRPr="0043027E">
        <w:rPr>
          <w:rFonts w:ascii="맑은 고딕" w:eastAsia="맑은 고딕" w:hAnsi="맑은 고딕" w:cs="굴림" w:hint="eastAsia"/>
          <w:b/>
          <w:color w:val="000000"/>
          <w:kern w:val="0"/>
          <w:sz w:val="30"/>
          <w:szCs w:val="30"/>
        </w:rPr>
        <w:t>□</w:t>
      </w:r>
      <w:r w:rsidR="00F70780" w:rsidRPr="0043027E">
        <w:rPr>
          <w:rFonts w:hint="eastAsia"/>
          <w:b/>
          <w:sz w:val="30"/>
          <w:szCs w:val="30"/>
        </w:rPr>
        <w:t xml:space="preserve"> 참가팀 개요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3"/>
        <w:gridCol w:w="1137"/>
        <w:gridCol w:w="1854"/>
        <w:gridCol w:w="1832"/>
        <w:gridCol w:w="2370"/>
        <w:gridCol w:w="465"/>
        <w:gridCol w:w="1365"/>
      </w:tblGrid>
      <w:tr w:rsidR="00F70780" w:rsidRPr="00F70780" w14:paraId="4A0751BB" w14:textId="77777777" w:rsidTr="00E02193">
        <w:trPr>
          <w:trHeight w:val="426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F16C8C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구 분</w:t>
            </w:r>
          </w:p>
        </w:tc>
        <w:tc>
          <w:tcPr>
            <w:tcW w:w="788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E3796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세부내용</w:t>
            </w:r>
          </w:p>
        </w:tc>
      </w:tr>
      <w:tr w:rsidR="00F70780" w:rsidRPr="00F70780" w14:paraId="627231E6" w14:textId="77777777" w:rsidTr="00E02193">
        <w:trPr>
          <w:trHeight w:val="390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D73D6A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명</w:t>
            </w:r>
          </w:p>
        </w:tc>
        <w:tc>
          <w:tcPr>
            <w:tcW w:w="605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BD41C" w14:textId="67A79790" w:rsidR="00F70780" w:rsidRPr="00F70780" w:rsidRDefault="001E3991" w:rsidP="002F07A0">
            <w:pPr>
              <w:wordWrap/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신과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구의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연결고리</w: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536C0" w14:textId="5B187665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총 인원 ( </w:t>
            </w:r>
            <w:r w:rsidR="001E3991"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  <w:t>5</w:t>
            </w:r>
            <w:r w:rsidR="0043027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 </w:t>
            </w: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명)</w:t>
            </w:r>
          </w:p>
        </w:tc>
      </w:tr>
      <w:tr w:rsidR="00F70780" w:rsidRPr="00F70780" w14:paraId="6DD3A3E5" w14:textId="77777777" w:rsidTr="001E3991">
        <w:trPr>
          <w:trHeight w:val="426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F12FB4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구 성</w:t>
            </w:r>
          </w:p>
        </w:tc>
        <w:tc>
          <w:tcPr>
            <w:tcW w:w="1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FDC7E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18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A87EB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소속</w:t>
            </w:r>
          </w:p>
        </w:tc>
        <w:tc>
          <w:tcPr>
            <w:tcW w:w="2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BD1A6A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부서/학과</w: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AB1864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직위/학년</w:t>
            </w:r>
          </w:p>
        </w:tc>
      </w:tr>
      <w:tr w:rsidR="00F70780" w:rsidRPr="00F70780" w14:paraId="292AF1B8" w14:textId="77777777" w:rsidTr="001E3991">
        <w:trPr>
          <w:trHeight w:val="417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4373DC" w14:textId="77777777" w:rsidR="00F70780" w:rsidRPr="00F70780" w:rsidRDefault="00F7078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장</w:t>
            </w:r>
          </w:p>
        </w:tc>
        <w:tc>
          <w:tcPr>
            <w:tcW w:w="1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C0BFE0" w14:textId="02C648F7" w:rsidR="00F70780" w:rsidRPr="00F70780" w:rsidRDefault="001E3991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강대훈</w:t>
            </w:r>
          </w:p>
        </w:tc>
        <w:tc>
          <w:tcPr>
            <w:tcW w:w="18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8DBF15" w14:textId="56663B5F" w:rsidR="00F70780" w:rsidRPr="00F70780" w:rsidRDefault="001E3991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상명대학교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서울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2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E83FC7" w14:textId="3E19FFC7" w:rsidR="00F70780" w:rsidRPr="00F70780" w:rsidRDefault="001E3991" w:rsidP="00F70780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컴퓨터과학과</w: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E38324" w14:textId="06765A73" w:rsidR="00F70780" w:rsidRPr="00F70780" w:rsidRDefault="001E3991" w:rsidP="00F70780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4</w:t>
            </w:r>
          </w:p>
        </w:tc>
      </w:tr>
      <w:tr w:rsidR="00137770" w:rsidRPr="00F70780" w14:paraId="5C5F7BB7" w14:textId="77777777" w:rsidTr="001E3991">
        <w:trPr>
          <w:trHeight w:val="476"/>
          <w:jc w:val="center"/>
        </w:trPr>
        <w:tc>
          <w:tcPr>
            <w:tcW w:w="70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87DA36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참가</w:t>
            </w:r>
          </w:p>
          <w:p w14:paraId="49CB3690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지원</w:t>
            </w: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F9105A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부문</w:t>
            </w:r>
          </w:p>
        </w:tc>
        <w:tc>
          <w:tcPr>
            <w:tcW w:w="36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4FE99" w14:textId="0826BDB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  <w:object w:dxaOrig="225" w:dyaOrig="225" w14:anchorId="6E27C1F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7" type="#_x0000_t75" style="width:42.6pt;height:20.4pt" o:ole="">
                  <v:imagedata r:id="rId8" o:title=""/>
                </v:shape>
                <w:control r:id="rId9" w:name="CheckBox13" w:shapeid="_x0000_i1057"/>
              </w:object>
            </w:r>
          </w:p>
        </w:tc>
        <w:tc>
          <w:tcPr>
            <w:tcW w:w="420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D80C5F" w14:textId="05400324" w:rsidR="00137770" w:rsidRPr="00F70780" w:rsidRDefault="00137770" w:rsidP="0043027E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b/>
                <w:color w:val="000000"/>
                <w:kern w:val="0"/>
                <w:szCs w:val="20"/>
              </w:rPr>
            </w:pP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06487BDF">
                <v:shape id="_x0000_i1059" type="#_x0000_t75" style="width:47.4pt;height:20.4pt" o:ole="">
                  <v:imagedata r:id="rId10" o:title=""/>
                </v:shape>
                <w:control r:id="rId11" w:name="CheckBox14" w:shapeid="_x0000_i1059"/>
              </w:object>
            </w:r>
          </w:p>
        </w:tc>
      </w:tr>
      <w:tr w:rsidR="00137770" w:rsidRPr="00F70780" w14:paraId="1FB5C42E" w14:textId="77777777" w:rsidTr="001E3991">
        <w:trPr>
          <w:trHeight w:val="476"/>
          <w:jc w:val="center"/>
        </w:trPr>
        <w:tc>
          <w:tcPr>
            <w:tcW w:w="703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vAlign w:val="center"/>
            <w:hideMark/>
          </w:tcPr>
          <w:p w14:paraId="561A0833" w14:textId="77777777" w:rsidR="00137770" w:rsidRPr="00F70780" w:rsidRDefault="00137770" w:rsidP="00F707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B97BDF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자유과제</w:t>
            </w:r>
          </w:p>
        </w:tc>
        <w:tc>
          <w:tcPr>
            <w:tcW w:w="1854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D1F0B4" w14:textId="33280B4A" w:rsidR="00137770" w:rsidRPr="0043027E" w:rsidRDefault="00137770" w:rsidP="00956A6F">
            <w:pPr>
              <w:shd w:val="clear" w:color="auto" w:fill="FFFFFF"/>
              <w:spacing w:after="0" w:line="240" w:lineRule="auto"/>
              <w:textAlignment w:val="baseline"/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</w:pPr>
            <w:r w:rsidRPr="0043027E"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  <w:object w:dxaOrig="225" w:dyaOrig="225" w14:anchorId="25C4BF67">
                <v:shape id="_x0000_i1061" type="#_x0000_t75" style="width:64.8pt;height:18.6pt" o:ole="">
                  <v:imagedata r:id="rId12" o:title=""/>
                </v:shape>
                <w:control r:id="rId13" w:name="CheckBox5" w:shapeid="_x0000_i1061"/>
              </w:object>
            </w:r>
          </w:p>
        </w:tc>
        <w:tc>
          <w:tcPr>
            <w:tcW w:w="1832" w:type="dxa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0C094D" w14:textId="0970AF93" w:rsidR="00137770" w:rsidRPr="00F70780" w:rsidRDefault="00137770" w:rsidP="00F70780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07EF9E66">
                <v:shape id="_x0000_i1063" type="#_x0000_t75" style="width:73.8pt;height:18.6pt" o:ole="">
                  <v:imagedata r:id="rId14" o:title=""/>
                </v:shape>
                <w:control r:id="rId15" w:name="CheckBox6" w:shapeid="_x0000_i1063"/>
              </w:object>
            </w:r>
          </w:p>
        </w:tc>
        <w:tc>
          <w:tcPr>
            <w:tcW w:w="2370" w:type="dxa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D95A1" w14:textId="4D9A9684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0E9C6994">
                <v:shape id="_x0000_i1065" type="#_x0000_t75" style="width:76.8pt;height:18.6pt" o:ole="">
                  <v:imagedata r:id="rId16" o:title=""/>
                </v:shape>
                <w:control r:id="rId17" w:name="CheckBox7" w:shapeid="_x0000_i1065"/>
              </w:objec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22657" w14:textId="206E5622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218B00EC">
                <v:shape id="_x0000_i1067" type="#_x0000_t75" style="width:1in;height:18.6pt" o:ole="">
                  <v:imagedata r:id="rId18" o:title=""/>
                </v:shape>
                <w:control r:id="rId19" w:name="CheckBox8" w:shapeid="_x0000_i1067"/>
              </w:object>
            </w:r>
          </w:p>
        </w:tc>
      </w:tr>
      <w:tr w:rsidR="00137770" w:rsidRPr="00F70780" w14:paraId="48FD88B0" w14:textId="77777777" w:rsidTr="001E3991">
        <w:trPr>
          <w:trHeight w:val="454"/>
          <w:jc w:val="center"/>
        </w:trPr>
        <w:tc>
          <w:tcPr>
            <w:tcW w:w="703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vAlign w:val="center"/>
            <w:hideMark/>
          </w:tcPr>
          <w:p w14:paraId="1B33D3D5" w14:textId="77777777" w:rsidR="00137770" w:rsidRPr="00F70780" w:rsidRDefault="00137770" w:rsidP="00F707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37" w:type="dxa"/>
            <w:vMerge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EEAF6" w:themeFill="accent1" w:themeFillTint="33"/>
            <w:vAlign w:val="center"/>
            <w:hideMark/>
          </w:tcPr>
          <w:p w14:paraId="2E5251EB" w14:textId="77777777" w:rsidR="00137770" w:rsidRPr="00F70780" w:rsidRDefault="00137770" w:rsidP="00F707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5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1D7F69" w14:textId="7CC68C95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6CAF3360">
                <v:shape id="_x0000_i1069" type="#_x0000_t75" style="width:81.6pt;height:18.6pt" o:ole="">
                  <v:imagedata r:id="rId20" o:title=""/>
                </v:shape>
                <w:control r:id="rId21" w:name="CheckBox9" w:shapeid="_x0000_i1069"/>
              </w:objec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ADAD39" w14:textId="66E630CF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1852DB52">
                <v:shape id="_x0000_i1071" type="#_x0000_t75" style="width:53.4pt;height:18.6pt" o:ole="">
                  <v:imagedata r:id="rId22" o:title=""/>
                </v:shape>
                <w:control r:id="rId23" w:name="CheckBox10" w:shapeid="_x0000_i1071"/>
              </w:object>
            </w:r>
          </w:p>
        </w:tc>
        <w:tc>
          <w:tcPr>
            <w:tcW w:w="2370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DB2185" w14:textId="4DA1C02F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3DB48C91">
                <v:shape id="_x0000_i1073" type="#_x0000_t75" style="width:56.4pt;height:18.6pt" o:ole="">
                  <v:imagedata r:id="rId24" o:title=""/>
                </v:shape>
                <w:control r:id="rId25" w:name="CheckBox11" w:shapeid="_x0000_i1073"/>
              </w:object>
            </w:r>
          </w:p>
        </w:tc>
        <w:tc>
          <w:tcPr>
            <w:tcW w:w="1830" w:type="dxa"/>
            <w:gridSpan w:val="2"/>
            <w:tcBorders>
              <w:top w:val="nil"/>
              <w:left w:val="nil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A1E5E6" w14:textId="3E2869BD" w:rsidR="00137770" w:rsidRPr="00F70780" w:rsidRDefault="00137770" w:rsidP="0043027E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52815DDB">
                <v:shape id="_x0000_i1075" type="#_x0000_t75" style="width:56.4pt;height:18.6pt" o:ole="">
                  <v:imagedata r:id="rId26" o:title=""/>
                </v:shape>
                <w:control r:id="rId27" w:name="CheckBox111" w:shapeid="_x0000_i1075"/>
              </w:object>
            </w:r>
          </w:p>
        </w:tc>
      </w:tr>
      <w:tr w:rsidR="00742646" w:rsidRPr="00F70780" w14:paraId="16438173" w14:textId="77777777" w:rsidTr="001E3991">
        <w:trPr>
          <w:trHeight w:val="567"/>
          <w:jc w:val="center"/>
        </w:trPr>
        <w:tc>
          <w:tcPr>
            <w:tcW w:w="703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EEAF6" w:themeFill="accent1" w:themeFillTint="33"/>
            <w:vAlign w:val="center"/>
          </w:tcPr>
          <w:p w14:paraId="600D7EDC" w14:textId="77777777" w:rsidR="00742646" w:rsidRPr="00F70780" w:rsidRDefault="00742646" w:rsidP="0074264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EEAF6" w:themeFill="accent1" w:themeFillTint="33"/>
            <w:vAlign w:val="center"/>
          </w:tcPr>
          <w:p w14:paraId="00C8B417" w14:textId="3B69FD72" w:rsidR="00742646" w:rsidRPr="00137770" w:rsidRDefault="00742646" w:rsidP="0074264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HAnsi" w:eastAsiaTheme="majorHAnsi" w:hAnsiTheme="majorHAnsi" w:cs="굴림"/>
                <w:b/>
                <w:bCs/>
                <w:color w:val="000000"/>
                <w:kern w:val="0"/>
                <w:szCs w:val="20"/>
              </w:rPr>
            </w:pPr>
            <w:r w:rsidRPr="00137770">
              <w:rPr>
                <w:rFonts w:asciiTheme="majorHAnsi" w:eastAsiaTheme="majorHAnsi" w:hAnsiTheme="majorHAnsi" w:cs="굴림" w:hint="eastAsia"/>
                <w:b/>
                <w:bCs/>
                <w:color w:val="000000"/>
                <w:kern w:val="0"/>
                <w:szCs w:val="20"/>
              </w:rPr>
              <w:t>지정과제</w:t>
            </w:r>
          </w:p>
        </w:tc>
        <w:tc>
          <w:tcPr>
            <w:tcW w:w="185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174A1" w14:textId="75B5D692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603DC853">
                <v:shape id="_x0000_i1077" type="#_x0000_t75" style="width:73.8pt;height:18.6pt" o:ole="">
                  <v:imagedata r:id="rId28" o:title=""/>
                </v:shape>
                <w:control r:id="rId29" w:name="CheckBox61" w:shapeid="_x0000_i1077"/>
              </w:object>
            </w: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t xml:space="preserve">                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D406A6" w14:textId="07C18E3D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370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10028F" w14:textId="774C91C3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43027E"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  <w:object w:dxaOrig="225" w:dyaOrig="225" w14:anchorId="3137DABF">
                <v:shape id="_x0000_i1079" type="#_x0000_t75" style="width:105.6pt;height:18pt" o:ole="">
                  <v:imagedata r:id="rId30" o:title=""/>
                </v:shape>
                <w:control r:id="rId31" w:name="CheckBox51" w:shapeid="_x0000_i1079"/>
              </w:object>
            </w:r>
          </w:p>
        </w:tc>
        <w:tc>
          <w:tcPr>
            <w:tcW w:w="1830" w:type="dxa"/>
            <w:gridSpan w:val="2"/>
            <w:tcBorders>
              <w:top w:val="nil"/>
              <w:left w:val="nil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3EE77D" w14:textId="37C59026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742646" w:rsidRPr="00F70780" w14:paraId="5AA91126" w14:textId="77777777" w:rsidTr="004A7626">
        <w:trPr>
          <w:trHeight w:val="347"/>
          <w:jc w:val="center"/>
        </w:trPr>
        <w:tc>
          <w:tcPr>
            <w:tcW w:w="1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4171A380" w14:textId="77777777" w:rsidR="00742646" w:rsidRPr="009D442A" w:rsidRDefault="00742646" w:rsidP="00742646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9D442A">
              <w:rPr>
                <w:rFonts w:ascii="맑은 고딕" w:eastAsia="맑은 고딕" w:hAnsi="맑은 고딕" w:cs="굴림" w:hint="eastAsia"/>
                <w:b/>
                <w:bCs/>
                <w:color w:val="000000"/>
                <w:spacing w:val="-8"/>
                <w:kern w:val="0"/>
                <w:szCs w:val="20"/>
              </w:rPr>
              <w:t xml:space="preserve"> 프로젝트 활용방향 </w:t>
            </w:r>
          </w:p>
        </w:tc>
        <w:tc>
          <w:tcPr>
            <w:tcW w:w="652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9A3DFE" w14:textId="092E5239" w:rsidR="00742646" w:rsidRPr="00DA6308" w:rsidRDefault="00742646" w:rsidP="00742646">
            <w:pPr>
              <w:spacing w:after="0" w:line="320" w:lineRule="exact"/>
              <w:jc w:val="center"/>
              <w:textAlignment w:val="baseline"/>
              <w:rPr>
                <w:rFonts w:ascii="함초롬바탕" w:eastAsia="굴림" w:hAnsi="굴림" w:cs="굴림"/>
                <w:szCs w:val="20"/>
              </w:rPr>
            </w:pPr>
            <w:r w:rsidRPr="009D442A"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47FA89D4">
                <v:shape id="_x0000_i1081" type="#_x0000_t75" style="width:57.6pt;height:17.4pt" o:ole="">
                  <v:imagedata r:id="rId32" o:title=""/>
                </v:shape>
                <w:control r:id="rId33" w:name="CheckBox141" w:shapeid="_x0000_i1081"/>
              </w:objec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 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718659BD">
                <v:shape id="_x0000_i1083" type="#_x0000_t75" style="width:58.2pt;height:16.8pt" o:ole="">
                  <v:imagedata r:id="rId34" o:title=""/>
                </v:shape>
                <w:control r:id="rId35" w:name="CheckBox142" w:shapeid="_x0000_i1083"/>
              </w:objec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 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4A2D8BB0">
                <v:shape id="_x0000_i1085" type="#_x0000_t75" style="width:115.2pt;height:17.4pt" o:ole="">
                  <v:imagedata r:id="rId36" o:title=""/>
                </v:shape>
                <w:control r:id="rId37" w:name="CheckBox1421" w:shapeid="_x0000_i1085"/>
              </w:objec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5054CBA8">
                <v:shape id="_x0000_i1087" type="#_x0000_t75" style="width:57pt;height:17.4pt" o:ole="">
                  <v:imagedata r:id="rId38" o:title=""/>
                </v:shape>
                <w:control r:id="rId39" w:name="CheckBox1422" w:shapeid="_x0000_i1087"/>
              </w:object>
            </w:r>
          </w:p>
        </w:tc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single" w:sz="2" w:space="0" w:color="000000"/>
            </w:tcBorders>
            <w:vAlign w:val="center"/>
          </w:tcPr>
          <w:p w14:paraId="1B49009C" w14:textId="77777777" w:rsidR="00742646" w:rsidRPr="00DA6308" w:rsidRDefault="00742646" w:rsidP="00742646">
            <w:pPr>
              <w:spacing w:after="0" w:line="360" w:lineRule="auto"/>
              <w:jc w:val="center"/>
              <w:textAlignment w:val="baseline"/>
              <w:rPr>
                <w:rFonts w:ascii="함초롬바탕" w:eastAsia="굴림" w:hAnsi="굴림" w:cs="굴림"/>
                <w:szCs w:val="20"/>
              </w:rPr>
            </w:pP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>(</w:t>
            </w:r>
            <w:r>
              <w:rPr>
                <w:rFonts w:eastAsiaTheme="minorHAnsi" w:cs="굴림"/>
                <w:b/>
                <w:color w:val="000000"/>
                <w:kern w:val="0"/>
                <w:sz w:val="10"/>
                <w:szCs w:val="10"/>
              </w:rPr>
              <w:t xml:space="preserve">                    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>)</w:t>
            </w:r>
          </w:p>
        </w:tc>
      </w:tr>
      <w:tr w:rsidR="00742646" w:rsidRPr="00F70780" w14:paraId="129DC83C" w14:textId="77777777" w:rsidTr="00137770">
        <w:trPr>
          <w:trHeight w:val="142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03CCA7" w14:textId="77777777" w:rsidR="00742646" w:rsidRPr="00F70780" w:rsidRDefault="00742646" w:rsidP="00742646">
            <w:pPr>
              <w:wordWrap/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7886" w:type="dxa"/>
            <w:gridSpan w:val="5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CEE115" w14:textId="77777777" w:rsidR="00742646" w:rsidRPr="00F70780" w:rsidRDefault="00742646" w:rsidP="00742646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0"/>
                <w:szCs w:val="10"/>
              </w:rPr>
            </w:pPr>
          </w:p>
        </w:tc>
      </w:tr>
      <w:tr w:rsidR="00742646" w:rsidRPr="00F70780" w14:paraId="7E890FEC" w14:textId="77777777" w:rsidTr="00E02193">
        <w:trPr>
          <w:trHeight w:val="286"/>
          <w:jc w:val="center"/>
        </w:trPr>
        <w:tc>
          <w:tcPr>
            <w:tcW w:w="9726" w:type="dxa"/>
            <w:gridSpan w:val="7"/>
            <w:tcBorders>
              <w:top w:val="nil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1764F6" w14:textId="77777777" w:rsidR="00742646" w:rsidRPr="00780D15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30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 xml:space="preserve">□ 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>참가팀 활동 사진</w:t>
            </w:r>
          </w:p>
        </w:tc>
      </w:tr>
      <w:tr w:rsidR="00742646" w:rsidRPr="00F70780" w14:paraId="659389AC" w14:textId="77777777" w:rsidTr="000621BA">
        <w:trPr>
          <w:trHeight w:val="6828"/>
          <w:jc w:val="center"/>
        </w:trPr>
        <w:tc>
          <w:tcPr>
            <w:tcW w:w="9726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A8D443" w14:textId="77777777" w:rsidR="00742646" w:rsidRDefault="001E3991" w:rsidP="00742646">
            <w:pPr>
              <w:wordWrap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666666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178622" wp14:editId="094EC327">
                  <wp:extent cx="6241649" cy="4161099"/>
                  <wp:effectExtent l="0" t="0" r="698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412" cy="417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4D9C7" w14:textId="0A26BAC4" w:rsidR="001E3991" w:rsidRPr="00780D15" w:rsidRDefault="001E3991" w:rsidP="00742646">
            <w:pPr>
              <w:wordWrap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666666"/>
                <w:kern w:val="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D7B23F" wp14:editId="5723F8CA">
                  <wp:extent cx="5584785" cy="5584785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670" cy="558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5785A" w14:textId="77777777" w:rsidR="0077753A" w:rsidRDefault="0077753A" w:rsidP="005A66C1">
      <w:pPr>
        <w:pStyle w:val="a5"/>
      </w:pPr>
    </w:p>
    <w:p w14:paraId="1AB711FA" w14:textId="77777777" w:rsidR="000621BA" w:rsidRPr="0077753A" w:rsidRDefault="000621BA" w:rsidP="000621BA">
      <w:pPr>
        <w:pStyle w:val="a5"/>
        <w:rPr>
          <w:sz w:val="30"/>
          <w:szCs w:val="30"/>
        </w:rPr>
      </w:pPr>
      <w:r w:rsidRPr="0077753A">
        <w:rPr>
          <w:rFonts w:ascii="맑은 고딕" w:eastAsia="맑은 고딕" w:hAnsi="맑은 고딕" w:hint="eastAsia"/>
          <w:b/>
          <w:bCs/>
          <w:sz w:val="30"/>
          <w:szCs w:val="30"/>
        </w:rPr>
        <w:t xml:space="preserve">□ 출품작 </w:t>
      </w:r>
      <w:r>
        <w:rPr>
          <w:rFonts w:ascii="맑은 고딕" w:eastAsia="맑은 고딕" w:hAnsi="맑은 고딕" w:hint="eastAsia"/>
          <w:b/>
          <w:bCs/>
          <w:sz w:val="30"/>
          <w:szCs w:val="30"/>
        </w:rPr>
        <w:t>결과 보고서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8180"/>
      </w:tblGrid>
      <w:tr w:rsidR="000621BA" w14:paraId="65061C55" w14:textId="77777777" w:rsidTr="00137770">
        <w:trPr>
          <w:trHeight w:val="680"/>
        </w:trPr>
        <w:tc>
          <w:tcPr>
            <w:tcW w:w="1948" w:type="dxa"/>
            <w:shd w:val="clear" w:color="auto" w:fill="BDD6EE" w:themeFill="accent1" w:themeFillTint="66"/>
            <w:vAlign w:val="center"/>
          </w:tcPr>
          <w:p w14:paraId="7C397244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출품작명</w:t>
            </w:r>
          </w:p>
        </w:tc>
        <w:tc>
          <w:tcPr>
            <w:tcW w:w="7717" w:type="dxa"/>
            <w:vAlign w:val="center"/>
          </w:tcPr>
          <w:p w14:paraId="42E1A1B9" w14:textId="4C7BCB27" w:rsidR="000621BA" w:rsidRPr="00780D15" w:rsidRDefault="002A260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666666"/>
                <w:kern w:val="0"/>
                <w:szCs w:val="20"/>
              </w:rPr>
              <w:t>CNN을 활용한 글씨 교정 웹사이트</w:t>
            </w:r>
          </w:p>
        </w:tc>
      </w:tr>
      <w:tr w:rsidR="000621BA" w14:paraId="729C4D16" w14:textId="77777777" w:rsidTr="00137770">
        <w:trPr>
          <w:trHeight w:val="677"/>
        </w:trPr>
        <w:tc>
          <w:tcPr>
            <w:tcW w:w="1948" w:type="dxa"/>
            <w:shd w:val="clear" w:color="auto" w:fill="BDD6EE" w:themeFill="accent1" w:themeFillTint="66"/>
            <w:vAlign w:val="center"/>
          </w:tcPr>
          <w:p w14:paraId="3679D8D3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FF0000"/>
                <w:kern w:val="0"/>
                <w:szCs w:val="30"/>
              </w:rPr>
              <w:t>프로그램 등록URL</w:t>
            </w:r>
          </w:p>
        </w:tc>
        <w:tc>
          <w:tcPr>
            <w:tcW w:w="7717" w:type="dxa"/>
            <w:vAlign w:val="center"/>
          </w:tcPr>
          <w:p w14:paraId="7B7FD85C" w14:textId="3826770F" w:rsidR="000621BA" w:rsidRPr="00780D15" w:rsidRDefault="00EB5B14" w:rsidP="002A260A">
            <w:pPr>
              <w:wordWrap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hyperlink r:id="rId42" w:history="1">
              <w:r w:rsidR="002A260A">
                <w:rPr>
                  <w:rStyle w:val="a8"/>
                </w:rPr>
                <w:t>https://github.com/jiminAn/hand_writing_correction_website</w:t>
              </w:r>
            </w:hyperlink>
          </w:p>
        </w:tc>
      </w:tr>
      <w:tr w:rsidR="000621BA" w14:paraId="78B7438A" w14:textId="77777777" w:rsidTr="00137770">
        <w:trPr>
          <w:trHeight w:val="316"/>
        </w:trPr>
        <w:tc>
          <w:tcPr>
            <w:tcW w:w="1948" w:type="dxa"/>
            <w:shd w:val="clear" w:color="auto" w:fill="BDD6EE" w:themeFill="accent1" w:themeFillTint="66"/>
            <w:vAlign w:val="center"/>
          </w:tcPr>
          <w:p w14:paraId="71463502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 소개</w:t>
            </w:r>
          </w:p>
          <w:p w14:paraId="2D6C7CD9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(요약)</w:t>
            </w:r>
          </w:p>
        </w:tc>
        <w:tc>
          <w:tcPr>
            <w:tcW w:w="7717" w:type="dxa"/>
            <w:vAlign w:val="center"/>
          </w:tcPr>
          <w:p w14:paraId="35FE52B2" w14:textId="75B6CBE2" w:rsidR="000621BA" w:rsidRPr="00780D15" w:rsidRDefault="002A260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E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MNIST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손글씨 데이터를 활용하여 파이썬에서 모델을 학습시켜 사용자의 손글씨를 인식하여 문자열을 추출한다.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해당 문자열을 사용자가 원하는 글씨체로 교정지를 띄어주어 사용자가 손글씨를 연습할 수 있는 웹사이트를 개발</w:t>
            </w:r>
          </w:p>
        </w:tc>
      </w:tr>
      <w:tr w:rsidR="000621BA" w14:paraId="03DB7027" w14:textId="77777777" w:rsidTr="00137770">
        <w:trPr>
          <w:trHeight w:val="312"/>
        </w:trPr>
        <w:tc>
          <w:tcPr>
            <w:tcW w:w="9665" w:type="dxa"/>
            <w:gridSpan w:val="2"/>
            <w:shd w:val="clear" w:color="auto" w:fill="BDD6EE" w:themeFill="accent1" w:themeFillTint="66"/>
            <w:vAlign w:val="center"/>
          </w:tcPr>
          <w:p w14:paraId="29A6ECE9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작품 세부 내용</w:t>
            </w:r>
          </w:p>
        </w:tc>
      </w:tr>
      <w:tr w:rsidR="000621BA" w14:paraId="244A8674" w14:textId="77777777" w:rsidTr="00137770">
        <w:trPr>
          <w:trHeight w:val="11179"/>
        </w:trPr>
        <w:tc>
          <w:tcPr>
            <w:tcW w:w="9665" w:type="dxa"/>
            <w:gridSpan w:val="2"/>
          </w:tcPr>
          <w:p w14:paraId="4B95CE11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lastRenderedPageBreak/>
              <w:t>1. 개발배경 및 목적</w:t>
            </w:r>
          </w:p>
          <w:p w14:paraId="7FAD5DAF" w14:textId="4447FAF6" w:rsid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  <w:t>악필인 사람들을 위해 손글씨를 교정해주고 연습을 시켜주는 종이책들은 시중에 많으나 웹사이트나 어플 등에서는 손글씨 교정 프로그램이 현저히 적은 것을 보고 손글씨 교정 프로그램을 개발하면 시공간의 제약없이 편하게 사용할 수 있을 것 같아 해당 프로그램을 개발하게 되었습니다.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  <w:shd w:val="clear" w:color="auto" w:fill="FFFFFF"/>
              </w:rPr>
              <w:t xml:space="preserve"> </w:t>
            </w:r>
          </w:p>
          <w:p w14:paraId="30FC1E4D" w14:textId="77777777" w:rsidR="0055493B" w:rsidRP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  <w:shd w:val="clear" w:color="auto" w:fill="FFFFFF"/>
              </w:rPr>
            </w:pPr>
          </w:p>
          <w:p w14:paraId="5FC2B17D" w14:textId="2313B4A5" w:rsidR="000621BA" w:rsidRPr="00780D15" w:rsidRDefault="000621BA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2. 개발환경 및 개발언어</w:t>
            </w:r>
          </w:p>
          <w:p w14:paraId="126940DA" w14:textId="54D6FC49" w:rsidR="0055493B" w:rsidRP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개발환경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: Pycharm,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A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naconda, Visual Studio Code</w:t>
            </w:r>
          </w:p>
          <w:p w14:paraId="4B1FFE32" w14:textId="6E807FAC" w:rsidR="000621BA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개발언어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: Python, Javascript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,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HTML, css</w:t>
            </w:r>
          </w:p>
          <w:p w14:paraId="716CB356" w14:textId="77777777" w:rsidR="0055493B" w:rsidRP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</w:p>
          <w:p w14:paraId="2567B2AF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3. 시스템 구성 및 아키텍처</w:t>
            </w:r>
          </w:p>
          <w:p w14:paraId="163EBA58" w14:textId="55FCD538" w:rsidR="000621BA" w:rsidRPr="00780D15" w:rsidRDefault="00EB5B14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>
              <w:rPr>
                <w:rFonts w:ascii="함초롬바탕" w:eastAsia="굴림" w:hAnsi="굴림" w:cs="굴림"/>
                <w:noProof/>
                <w:color w:val="000000"/>
                <w:kern w:val="0"/>
                <w:sz w:val="24"/>
                <w:szCs w:val="30"/>
              </w:rPr>
              <w:drawing>
                <wp:inline distT="0" distB="0" distL="0" distR="0" wp14:anchorId="5F8C9CC9" wp14:editId="47734143">
                  <wp:extent cx="6263640" cy="3523615"/>
                  <wp:effectExtent l="0" t="0" r="3810" b="635"/>
                  <wp:docPr id="3" name="그림 3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KakaoTalk_20200902_221915412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640" cy="352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F827A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4. 프로젝트 주요기능 </w:t>
            </w:r>
          </w:p>
          <w:p w14:paraId="59BD9195" w14:textId="713B48EC" w:rsidR="000621BA" w:rsidRPr="0055493B" w:rsidRDefault="002A260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손글씨를 입력할 수 있는 그림판 기능(굵기 조절,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색깔 조절,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지우개 기능 등)</w:t>
            </w:r>
          </w:p>
          <w:p w14:paraId="0A69778E" w14:textId="623B55B5" w:rsidR="002A260A" w:rsidRPr="0055493B" w:rsidRDefault="002A260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사용자가 입력한 손글씨를 인식하여 </w:t>
            </w:r>
            <w:r w:rsid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문자열로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출력</w:t>
            </w:r>
          </w:p>
          <w:p w14:paraId="2E3C5D14" w14:textId="61D88F11" w:rsidR="002A260A" w:rsidRPr="0055493B" w:rsidRDefault="002A260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사용자가 원하는 글씨체를 선택할 수 있게 다양한 글꼴</w:t>
            </w:r>
            <w:r w:rsidR="00B26D4F"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제공</w:t>
            </w:r>
          </w:p>
          <w:p w14:paraId="4BF56A66" w14:textId="64FAC4D2" w:rsidR="00B26D4F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사용자가 선택한 글꼴을 바탕으로 사용자가 입력한 문자열을 교정할 수 있는 교정지 제공</w:t>
            </w:r>
          </w:p>
          <w:p w14:paraId="035D9D36" w14:textId="007420F9" w:rsidR="00B26D4F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사용자가 교정한 글씨를 </w:t>
            </w:r>
            <w:r w:rsid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이미지로 추출할 수 있는 기능</w:t>
            </w:r>
          </w:p>
          <w:p w14:paraId="6F9602AF" w14:textId="77777777" w:rsidR="00B26D4F" w:rsidRPr="00780D15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5886E65B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5. 기</w:t>
            </w: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대효과 및 활용분야</w:t>
            </w:r>
          </w:p>
          <w:p w14:paraId="4A401A1C" w14:textId="28BB98FD" w:rsidR="000621BA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글씨교정을 원하는 사람들이 편하게 웹으로 접근하여 손글씨 교정을 도움</w:t>
            </w:r>
          </w:p>
          <w:p w14:paraId="44458474" w14:textId="68EE116B" w:rsidR="00B26D4F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종이가 아닌 타블렛,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핸드폰 등에서 터치펜을 사용하여 공간,시간 제약 없이 접근 가능</w:t>
            </w:r>
          </w:p>
          <w:p w14:paraId="60BA08A1" w14:textId="77777777" w:rsidR="00B26D4F" w:rsidRPr="00095768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183670FA" w14:textId="77777777" w:rsidR="000621BA" w:rsidRDefault="000621B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6. </w:t>
            </w: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기타(출품작에 대한 추가 설명 및 PT 자료 등 첨부 가능)</w:t>
            </w:r>
          </w:p>
          <w:p w14:paraId="7B98E143" w14:textId="77777777" w:rsidR="000621BA" w:rsidRDefault="000621B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3306BB41" w14:textId="77777777" w:rsidR="000621BA" w:rsidRPr="007A7AEA" w:rsidRDefault="000621BA" w:rsidP="009B2069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*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위의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항목을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바탕으로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글꼴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,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폰트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등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자유롭게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작</w:t>
            </w:r>
            <w:r w:rsidR="009B2069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성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하셔도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됩니다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.</w:t>
            </w:r>
          </w:p>
        </w:tc>
        <w:bookmarkStart w:id="0" w:name="_GoBack"/>
        <w:bookmarkEnd w:id="0"/>
      </w:tr>
    </w:tbl>
    <w:p w14:paraId="5A14E1D0" w14:textId="77777777" w:rsidR="000621BA" w:rsidRPr="000621BA" w:rsidRDefault="000621BA" w:rsidP="005D1D5F">
      <w:pPr>
        <w:pStyle w:val="a5"/>
      </w:pPr>
    </w:p>
    <w:sectPr w:rsidR="000621BA" w:rsidRPr="000621BA" w:rsidSect="00F70780">
      <w:pgSz w:w="11906" w:h="16838"/>
      <w:pgMar w:top="851" w:right="1021" w:bottom="851" w:left="102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0DCA8D" w14:textId="77777777" w:rsidR="002A260A" w:rsidRDefault="002A260A">
      <w:pPr>
        <w:spacing w:after="0" w:line="240" w:lineRule="auto"/>
      </w:pPr>
    </w:p>
  </w:endnote>
  <w:endnote w:type="continuationSeparator" w:id="0">
    <w:p w14:paraId="326ED0B9" w14:textId="77777777" w:rsidR="002A260A" w:rsidRDefault="002A26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굴림"/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HY헤드라인M">
    <w:altName w:val="Rix고딕 M"/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8DC891" w14:textId="77777777" w:rsidR="002A260A" w:rsidRDefault="002A260A">
      <w:pPr>
        <w:spacing w:after="0" w:line="240" w:lineRule="auto"/>
      </w:pPr>
    </w:p>
  </w:footnote>
  <w:footnote w:type="continuationSeparator" w:id="0">
    <w:p w14:paraId="768B3B26" w14:textId="77777777" w:rsidR="002A260A" w:rsidRDefault="002A260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72135"/>
    <w:multiLevelType w:val="hybridMultilevel"/>
    <w:tmpl w:val="93023B5C"/>
    <w:lvl w:ilvl="0" w:tplc="D05E2324">
      <w:start w:val="6"/>
      <w:numFmt w:val="bullet"/>
      <w:lvlText w:val=""/>
      <w:lvlJc w:val="left"/>
      <w:pPr>
        <w:ind w:left="760" w:hanging="360"/>
      </w:pPr>
      <w:rPr>
        <w:rFonts w:ascii="Wingdings" w:eastAsia="맑은 고딕" w:hAnsi="Wingdings" w:cs="굴림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B25295A"/>
    <w:multiLevelType w:val="hybridMultilevel"/>
    <w:tmpl w:val="5A26B4EE"/>
    <w:lvl w:ilvl="0" w:tplc="4C94622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8FE2EA5"/>
    <w:multiLevelType w:val="hybridMultilevel"/>
    <w:tmpl w:val="C8560F3E"/>
    <w:lvl w:ilvl="0" w:tplc="739455F4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97E519C"/>
    <w:multiLevelType w:val="hybridMultilevel"/>
    <w:tmpl w:val="C010BE4E"/>
    <w:lvl w:ilvl="0" w:tplc="862CAF46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5A932D9"/>
    <w:multiLevelType w:val="hybridMultilevel"/>
    <w:tmpl w:val="2340B920"/>
    <w:lvl w:ilvl="0" w:tplc="27B6E886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5DA1BC1"/>
    <w:multiLevelType w:val="hybridMultilevel"/>
    <w:tmpl w:val="569AEB04"/>
    <w:lvl w:ilvl="0" w:tplc="7098E9DC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62C58B3"/>
    <w:multiLevelType w:val="hybridMultilevel"/>
    <w:tmpl w:val="CA9A0DC2"/>
    <w:lvl w:ilvl="0" w:tplc="DE8EA1A6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ttachedTemplate r:id="rId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3A0"/>
    <w:rsid w:val="000414F6"/>
    <w:rsid w:val="000621BA"/>
    <w:rsid w:val="00095768"/>
    <w:rsid w:val="000D7166"/>
    <w:rsid w:val="00137770"/>
    <w:rsid w:val="00142836"/>
    <w:rsid w:val="00160851"/>
    <w:rsid w:val="001E1889"/>
    <w:rsid w:val="001E3991"/>
    <w:rsid w:val="00232BF4"/>
    <w:rsid w:val="002A260A"/>
    <w:rsid w:val="002F07A0"/>
    <w:rsid w:val="00391109"/>
    <w:rsid w:val="00402152"/>
    <w:rsid w:val="004078E7"/>
    <w:rsid w:val="0043027E"/>
    <w:rsid w:val="004A7626"/>
    <w:rsid w:val="004E72A5"/>
    <w:rsid w:val="004F08EB"/>
    <w:rsid w:val="0055493B"/>
    <w:rsid w:val="005A66C1"/>
    <w:rsid w:val="005A78BB"/>
    <w:rsid w:val="005D1D5F"/>
    <w:rsid w:val="006423A0"/>
    <w:rsid w:val="00742646"/>
    <w:rsid w:val="0077753A"/>
    <w:rsid w:val="00780D15"/>
    <w:rsid w:val="007A7AEA"/>
    <w:rsid w:val="008D4BE1"/>
    <w:rsid w:val="009321E2"/>
    <w:rsid w:val="00956A6F"/>
    <w:rsid w:val="00994A9D"/>
    <w:rsid w:val="009B1F72"/>
    <w:rsid w:val="009B2069"/>
    <w:rsid w:val="009D0CE2"/>
    <w:rsid w:val="009D442A"/>
    <w:rsid w:val="00A5498A"/>
    <w:rsid w:val="00AD58AF"/>
    <w:rsid w:val="00B01D65"/>
    <w:rsid w:val="00B26D4F"/>
    <w:rsid w:val="00C95227"/>
    <w:rsid w:val="00C959FA"/>
    <w:rsid w:val="00D51681"/>
    <w:rsid w:val="00DA6308"/>
    <w:rsid w:val="00DC7FD8"/>
    <w:rsid w:val="00E02193"/>
    <w:rsid w:val="00EB5B14"/>
    <w:rsid w:val="00F44286"/>
    <w:rsid w:val="00F70780"/>
    <w:rsid w:val="00F73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758A60B6"/>
  <w15:docId w15:val="{4DBD84AF-BA2E-4A12-814D-7251F2A2E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078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70780"/>
    <w:pPr>
      <w:spacing w:after="0" w:line="240" w:lineRule="auto"/>
    </w:p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4">
    <w:name w:val="List Paragraph"/>
    <w:basedOn w:val="a"/>
    <w:uiPriority w:val="34"/>
    <w:qFormat/>
    <w:rsid w:val="00F70780"/>
    <w:pPr>
      <w:ind w:leftChars="400" w:left="800"/>
    </w:pPr>
  </w:style>
  <w:style w:type="paragraph" w:customStyle="1" w:styleId="a5">
    <w:name w:val="바탕글"/>
    <w:basedOn w:val="a"/>
    <w:rsid w:val="00F7078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6">
    <w:name w:val="Balloon Text"/>
    <w:basedOn w:val="a"/>
    <w:link w:val="Char"/>
    <w:uiPriority w:val="99"/>
    <w:semiHidden/>
    <w:unhideWhenUsed/>
    <w:rsid w:val="00956A6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956A6F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Placeholder Text"/>
    <w:basedOn w:val="a0"/>
    <w:uiPriority w:val="99"/>
    <w:semiHidden/>
    <w:rsid w:val="00C95227"/>
    <w:rPr>
      <w:color w:val="808080"/>
    </w:rPr>
  </w:style>
  <w:style w:type="character" w:styleId="a8">
    <w:name w:val="Hyperlink"/>
    <w:basedOn w:val="a0"/>
    <w:uiPriority w:val="99"/>
    <w:semiHidden/>
    <w:unhideWhenUsed/>
    <w:rsid w:val="002A260A"/>
    <w:rPr>
      <w:color w:val="0000FF"/>
      <w:u w:val="single"/>
    </w:rPr>
  </w:style>
  <w:style w:type="paragraph" w:styleId="a9">
    <w:name w:val="header"/>
    <w:basedOn w:val="a"/>
    <w:link w:val="Char0"/>
    <w:uiPriority w:val="99"/>
    <w:unhideWhenUsed/>
    <w:rsid w:val="0055493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55493B"/>
  </w:style>
  <w:style w:type="paragraph" w:styleId="aa">
    <w:name w:val="footer"/>
    <w:basedOn w:val="a"/>
    <w:link w:val="Char1"/>
    <w:uiPriority w:val="99"/>
    <w:unhideWhenUsed/>
    <w:rsid w:val="0055493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5549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5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6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ntrol" Target="activeX/activeX3.xml"/><Relationship Id="rId18" Type="http://schemas.openxmlformats.org/officeDocument/2006/relationships/image" Target="media/image6.wmf"/><Relationship Id="rId26" Type="http://schemas.openxmlformats.org/officeDocument/2006/relationships/image" Target="media/image10.wmf"/><Relationship Id="rId39" Type="http://schemas.openxmlformats.org/officeDocument/2006/relationships/control" Target="activeX/activeX16.xml"/><Relationship Id="rId21" Type="http://schemas.openxmlformats.org/officeDocument/2006/relationships/control" Target="activeX/activeX7.xml"/><Relationship Id="rId34" Type="http://schemas.openxmlformats.org/officeDocument/2006/relationships/image" Target="media/image14.wmf"/><Relationship Id="rId42" Type="http://schemas.openxmlformats.org/officeDocument/2006/relationships/hyperlink" Target="https://github.com/jiminAn/hand_writing_correction_websit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9" Type="http://schemas.openxmlformats.org/officeDocument/2006/relationships/control" Target="activeX/activeX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ntrol" Target="activeX/activeX2.xml"/><Relationship Id="rId24" Type="http://schemas.openxmlformats.org/officeDocument/2006/relationships/image" Target="media/image9.wmf"/><Relationship Id="rId32" Type="http://schemas.openxmlformats.org/officeDocument/2006/relationships/image" Target="media/image13.wmf"/><Relationship Id="rId37" Type="http://schemas.openxmlformats.org/officeDocument/2006/relationships/control" Target="activeX/activeX15.xml"/><Relationship Id="rId40" Type="http://schemas.openxmlformats.org/officeDocument/2006/relationships/image" Target="media/image1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ontrol" Target="activeX/activeX4.xml"/><Relationship Id="rId23" Type="http://schemas.openxmlformats.org/officeDocument/2006/relationships/control" Target="activeX/activeX8.xml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10" Type="http://schemas.openxmlformats.org/officeDocument/2006/relationships/image" Target="media/image2.wmf"/><Relationship Id="rId19" Type="http://schemas.openxmlformats.org/officeDocument/2006/relationships/control" Target="activeX/activeX6.xml"/><Relationship Id="rId31" Type="http://schemas.openxmlformats.org/officeDocument/2006/relationships/control" Target="activeX/activeX12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ntrol" Target="activeX/activeX1.xml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control" Target="activeX/activeX10.xml"/><Relationship Id="rId30" Type="http://schemas.openxmlformats.org/officeDocument/2006/relationships/image" Target="media/image12.wmf"/><Relationship Id="rId35" Type="http://schemas.openxmlformats.org/officeDocument/2006/relationships/control" Target="activeX/activeX14.xml"/><Relationship Id="rId43" Type="http://schemas.openxmlformats.org/officeDocument/2006/relationships/image" Target="media/image19.png"/><Relationship Id="rId8" Type="http://schemas.openxmlformats.org/officeDocument/2006/relationships/image" Target="media/image1.wmf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control" Target="activeX/activeX5.xml"/><Relationship Id="rId25" Type="http://schemas.openxmlformats.org/officeDocument/2006/relationships/control" Target="activeX/activeX9.xml"/><Relationship Id="rId33" Type="http://schemas.openxmlformats.org/officeDocument/2006/relationships/control" Target="activeX/activeX13.xml"/><Relationship Id="rId38" Type="http://schemas.openxmlformats.org/officeDocument/2006/relationships/image" Target="media/image16.wmf"/><Relationship Id="rId20" Type="http://schemas.openxmlformats.org/officeDocument/2006/relationships/image" Target="media/image7.wmf"/><Relationship Id="rId41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05_&#44277;&#44060;SW&#44060;&#48156;&#51088;&#45824;&#54924;\2016&#45380;%20&#51228;10&#54924;_&#44060;&#48156;&#51088;&#45824;&#54924;\01.%20&#44397;&#45236;&#48512;&#47928;\08.%20&#49324;&#51204;&#52280;&#44032;&#49888;&#52397;(&#44060;&#48156;&#44228;&#54925;&#49436;%20&#46321;)\&#51228;10&#54924;%20&#44060;&#48156;&#51088;%20&#44060;&#48156;&#44228;&#54925;&#49436;_&#54016;&#47749;(&#54016;&#51109;&#47749;).dotm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0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1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2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3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4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5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6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2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3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4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5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6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7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8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9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F424DF-1E07-4936-9CD2-D0BAD793F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제10회 개발자 개발계획서_팀명(팀장명)</Template>
  <TotalTime>66</TotalTime>
  <Pages>4</Pages>
  <Words>260</Words>
  <Characters>1485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XP R2</Company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운영사무국</dc:creator>
  <cp:lastModifiedBy>강 대훈</cp:lastModifiedBy>
  <cp:revision>11</cp:revision>
  <dcterms:created xsi:type="dcterms:W3CDTF">2019-08-26T10:44:00Z</dcterms:created>
  <dcterms:modified xsi:type="dcterms:W3CDTF">2020-09-03T03:46:00Z</dcterms:modified>
</cp:coreProperties>
</file>